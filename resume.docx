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B522C" w14:textId="137F22B1" w:rsidR="00F41BEE" w:rsidRPr="00E27044" w:rsidRDefault="006F4D26" w:rsidP="009F2912">
      <w:pPr>
        <w:pStyle w:val="Title"/>
        <w:rPr>
          <w:rFonts w:asciiTheme="minorHAnsi" w:hAnsiTheme="minorHAnsi" w:cstheme="minorHAnsi"/>
        </w:rPr>
      </w:pPr>
      <w:r w:rsidRPr="00E27044">
        <w:rPr>
          <w:rFonts w:asciiTheme="minorHAnsi" w:hAnsiTheme="minorHAnsi" w:cstheme="minorHAnsi"/>
        </w:rPr>
        <w:t>AVAYA MAHAT</w:t>
      </w:r>
    </w:p>
    <w:p w14:paraId="2400BF07" w14:textId="509D797C" w:rsidR="00F41BEE" w:rsidRPr="00E27044" w:rsidRDefault="006F4D26" w:rsidP="001B2360">
      <w:pPr>
        <w:pStyle w:val="Subtitle"/>
        <w:rPr>
          <w:rFonts w:cstheme="minorHAnsi"/>
          <w:caps w:val="0"/>
        </w:rPr>
      </w:pPr>
      <w:r w:rsidRPr="00E27044">
        <w:rPr>
          <w:rFonts w:cstheme="minorHAnsi"/>
        </w:rPr>
        <w:t>1600 CULVER DRIVE</w:t>
      </w:r>
      <w:r w:rsidR="00F41BEE" w:rsidRPr="00E27044">
        <w:rPr>
          <w:rFonts w:cstheme="minorHAnsi"/>
        </w:rPr>
        <w:t xml:space="preserve"> | </w:t>
      </w:r>
      <w:r w:rsidRPr="00E27044">
        <w:rPr>
          <w:rFonts w:cstheme="minorHAnsi"/>
        </w:rPr>
        <w:t>+1 (226) 236-7753</w:t>
      </w:r>
      <w:r w:rsidR="00F41BEE" w:rsidRPr="00E27044">
        <w:rPr>
          <w:rFonts w:cstheme="minorHAnsi"/>
        </w:rPr>
        <w:t xml:space="preserve"> </w:t>
      </w:r>
      <w:r w:rsidR="00600C0F" w:rsidRPr="00E27044">
        <w:rPr>
          <w:rFonts w:cstheme="minorHAnsi"/>
          <w:caps w:val="0"/>
        </w:rPr>
        <w:t xml:space="preserve">| abhayamahat05@gmail.com </w:t>
      </w:r>
    </w:p>
    <w:p w14:paraId="20D203AE" w14:textId="388CA418" w:rsidR="00911A28" w:rsidRPr="00E27044" w:rsidRDefault="00911A28" w:rsidP="00911A28">
      <w:pPr>
        <w:pStyle w:val="Heading2"/>
        <w:rPr>
          <w:rFonts w:cstheme="minorHAnsi"/>
          <w:sz w:val="32"/>
          <w:szCs w:val="32"/>
        </w:rPr>
      </w:pPr>
      <w:r w:rsidRPr="00E27044">
        <w:rPr>
          <w:rFonts w:cstheme="minorHAnsi"/>
          <w:sz w:val="32"/>
          <w:szCs w:val="32"/>
        </w:rPr>
        <w:t>Availability</w:t>
      </w:r>
    </w:p>
    <w:p w14:paraId="5F38828C" w14:textId="77777777" w:rsidR="00DC7F3B" w:rsidRPr="00DC7F3B" w:rsidRDefault="00DC7F3B" w:rsidP="00DC7F3B">
      <w:pPr>
        <w:pStyle w:val="Heading2"/>
        <w:rPr>
          <w:rFonts w:cstheme="minorHAnsi"/>
          <w:bCs/>
        </w:rPr>
      </w:pPr>
      <w:r w:rsidRPr="00DC7F3B">
        <w:rPr>
          <w:rFonts w:cstheme="minorHAnsi"/>
          <w:bCs/>
        </w:rPr>
        <w:t>Availability</w:t>
      </w:r>
    </w:p>
    <w:p w14:paraId="4BAD3573" w14:textId="29267BA8" w:rsidR="00003455" w:rsidRPr="00DC7F3B" w:rsidRDefault="00DC7F3B" w:rsidP="00DC7F3B">
      <w:pPr>
        <w:pStyle w:val="Heading2"/>
        <w:numPr>
          <w:ilvl w:val="0"/>
          <w:numId w:val="32"/>
        </w:numPr>
        <w:tabs>
          <w:tab w:val="clear" w:pos="720"/>
          <w:tab w:val="num" w:pos="144"/>
        </w:tabs>
        <w:ind w:left="144" w:hanging="144"/>
        <w:rPr>
          <w:rFonts w:cstheme="minorHAnsi"/>
        </w:rPr>
      </w:pPr>
      <w:r w:rsidRPr="00DC7F3B">
        <w:rPr>
          <w:rFonts w:cstheme="minorHAnsi"/>
          <w:bCs/>
        </w:rPr>
        <w:t>Monday</w:t>
      </w:r>
      <w:r w:rsidRPr="00DC7F3B">
        <w:rPr>
          <w:rFonts w:cstheme="minorHAnsi"/>
          <w:b w:val="0"/>
          <w:bCs/>
        </w:rPr>
        <w:t>: 9:00 AM - after 5:00 PM</w:t>
      </w:r>
      <w:r>
        <w:rPr>
          <w:rFonts w:cstheme="minorHAnsi"/>
        </w:rPr>
        <w:t xml:space="preserve"> | </w:t>
      </w:r>
      <w:r w:rsidRPr="00DC7F3B">
        <w:rPr>
          <w:rFonts w:cstheme="minorHAnsi"/>
          <w:bCs/>
        </w:rPr>
        <w:t>Tuesday</w:t>
      </w:r>
      <w:r w:rsidRPr="00DC7F3B">
        <w:rPr>
          <w:rFonts w:cstheme="minorHAnsi"/>
          <w:b w:val="0"/>
          <w:bCs/>
        </w:rPr>
        <w:t>: after 4:00 PM</w:t>
      </w:r>
      <w:r w:rsidRPr="00DC7F3B">
        <w:rPr>
          <w:rFonts w:cstheme="minorHAnsi"/>
        </w:rPr>
        <w:t xml:space="preserve"> |</w:t>
      </w:r>
      <w:r>
        <w:rPr>
          <w:rFonts w:cstheme="minorHAnsi"/>
        </w:rPr>
        <w:t xml:space="preserve"> </w:t>
      </w:r>
      <w:r w:rsidRPr="00DC7F3B">
        <w:rPr>
          <w:rFonts w:cstheme="minorHAnsi"/>
        </w:rPr>
        <w:t>Wednesday</w:t>
      </w:r>
      <w:r w:rsidRPr="00DC7F3B">
        <w:rPr>
          <w:rFonts w:cstheme="minorHAnsi"/>
          <w:b w:val="0"/>
          <w:bCs/>
        </w:rPr>
        <w:t>: after 3:00 PM</w:t>
      </w:r>
      <w:r>
        <w:rPr>
          <w:rFonts w:cstheme="minorHAnsi"/>
        </w:rPr>
        <w:t xml:space="preserve"> </w:t>
      </w:r>
      <w:r w:rsidRPr="00DC7F3B">
        <w:rPr>
          <w:rFonts w:cstheme="minorHAnsi"/>
          <w:b w:val="0"/>
          <w:bCs/>
        </w:rPr>
        <w:t xml:space="preserve">| </w:t>
      </w:r>
      <w:r w:rsidRPr="00DC7F3B">
        <w:rPr>
          <w:rFonts w:cstheme="minorHAnsi"/>
          <w:bCs/>
        </w:rPr>
        <w:t>Thursday</w:t>
      </w:r>
      <w:r w:rsidRPr="00DC7F3B">
        <w:rPr>
          <w:rFonts w:cstheme="minorHAnsi"/>
        </w:rPr>
        <w:t xml:space="preserve">: </w:t>
      </w:r>
      <w:r w:rsidRPr="00DC7F3B">
        <w:rPr>
          <w:rFonts w:cstheme="minorHAnsi"/>
          <w:b w:val="0"/>
          <w:bCs/>
        </w:rPr>
        <w:t>9:00 AM - 1:00 PM, after 4:00 PM</w:t>
      </w:r>
      <w:r>
        <w:rPr>
          <w:rFonts w:cstheme="minorHAnsi"/>
        </w:rPr>
        <w:t xml:space="preserve"> |</w:t>
      </w:r>
      <w:r w:rsidRPr="00DC7F3B">
        <w:rPr>
          <w:rFonts w:cstheme="minorHAnsi"/>
        </w:rPr>
        <w:t xml:space="preserve"> </w:t>
      </w:r>
      <w:r w:rsidRPr="00DC7F3B">
        <w:rPr>
          <w:rFonts w:cstheme="minorHAnsi"/>
          <w:bCs/>
        </w:rPr>
        <w:t>Friday</w:t>
      </w:r>
      <w:r w:rsidRPr="00DC7F3B">
        <w:rPr>
          <w:rFonts w:cstheme="minorHAnsi"/>
          <w:b w:val="0"/>
          <w:bCs/>
        </w:rPr>
        <w:t>: after 12:00 PM,3:00 PM</w:t>
      </w:r>
      <w:r w:rsidRPr="00DC7F3B">
        <w:rPr>
          <w:rFonts w:cstheme="minorHAnsi"/>
        </w:rPr>
        <w:t xml:space="preserve"> </w:t>
      </w:r>
      <w:r>
        <w:rPr>
          <w:rFonts w:cstheme="minorHAnsi"/>
        </w:rPr>
        <w:t xml:space="preserve">| </w:t>
      </w:r>
      <w:r w:rsidRPr="00DC7F3B">
        <w:rPr>
          <w:rFonts w:cstheme="minorHAnsi"/>
          <w:bCs/>
        </w:rPr>
        <w:t>Saturday and Sunday</w:t>
      </w:r>
      <w:r w:rsidRPr="00DC7F3B">
        <w:rPr>
          <w:rFonts w:cstheme="minorHAnsi"/>
        </w:rPr>
        <w:t xml:space="preserve">: </w:t>
      </w:r>
      <w:r w:rsidRPr="00DC7F3B">
        <w:rPr>
          <w:rFonts w:cstheme="minorHAnsi"/>
          <w:b w:val="0"/>
          <w:bCs/>
        </w:rPr>
        <w:t>All day</w:t>
      </w:r>
    </w:p>
    <w:p w14:paraId="4EE868AC" w14:textId="77777777" w:rsidR="00F41BEE" w:rsidRPr="00E27044" w:rsidRDefault="00000000" w:rsidP="006E0605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-736782104"/>
          <w:placeholder>
            <w:docPart w:val="7FD9F4ED95E1436C906A8A56848E48C0"/>
          </w:placeholder>
          <w:temporary/>
          <w:showingPlcHdr/>
          <w15:appearance w15:val="hidden"/>
        </w:sdtPr>
        <w:sdtContent>
          <w:r w:rsidR="00F41BEE" w:rsidRPr="00E27044">
            <w:rPr>
              <w:rFonts w:asciiTheme="minorHAnsi" w:hAnsiTheme="minorHAnsi" w:cstheme="minorHAnsi"/>
            </w:rPr>
            <w:t>Objective</w:t>
          </w:r>
        </w:sdtContent>
      </w:sdt>
    </w:p>
    <w:p w14:paraId="45047DE7" w14:textId="77777777" w:rsidR="00003455" w:rsidRPr="00E27044" w:rsidRDefault="00003455" w:rsidP="00003455">
      <w:pPr>
        <w:spacing w:line="168" w:lineRule="auto"/>
        <w:rPr>
          <w:rFonts w:cstheme="minorHAnsi"/>
          <w:sz w:val="10"/>
          <w:szCs w:val="12"/>
        </w:rPr>
      </w:pPr>
      <w:r w:rsidRPr="00E27044">
        <w:rPr>
          <w:rFonts w:cstheme="minorHAnsi"/>
          <w:noProof/>
          <w:sz w:val="10"/>
          <w:szCs w:val="12"/>
        </w:rPr>
        <mc:AlternateContent>
          <mc:Choice Requires="wps">
            <w:drawing>
              <wp:inline distT="0" distB="0" distL="0" distR="0" wp14:anchorId="0B5355C7" wp14:editId="170E790E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0453D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B5EE5F2" w14:textId="1811883B" w:rsidR="00AF596E" w:rsidRDefault="00AF596E" w:rsidP="008C3192">
      <w:pPr>
        <w:pStyle w:val="Heading1"/>
        <w:rPr>
          <w:rFonts w:asciiTheme="minorHAnsi" w:eastAsiaTheme="minorHAnsi" w:hAnsiTheme="minorHAnsi" w:cstheme="minorHAnsi"/>
          <w:b w:val="0"/>
          <w:spacing w:val="0"/>
          <w:sz w:val="20"/>
          <w:szCs w:val="22"/>
        </w:rPr>
      </w:pPr>
      <w:r w:rsidRPr="00AF596E">
        <w:rPr>
          <w:rFonts w:asciiTheme="minorHAnsi" w:eastAsiaTheme="minorHAnsi" w:hAnsiTheme="minorHAnsi" w:cstheme="minorHAnsi"/>
          <w:b w:val="0"/>
          <w:spacing w:val="0"/>
          <w:sz w:val="20"/>
          <w:szCs w:val="22"/>
        </w:rPr>
        <w:t xml:space="preserve">Seeking a server position </w:t>
      </w:r>
      <w:r w:rsidR="004E52E9">
        <w:rPr>
          <w:rFonts w:asciiTheme="minorHAnsi" w:eastAsiaTheme="minorHAnsi" w:hAnsiTheme="minorHAnsi" w:cstheme="minorHAnsi"/>
          <w:b w:val="0"/>
          <w:spacing w:val="0"/>
          <w:sz w:val="20"/>
          <w:szCs w:val="22"/>
        </w:rPr>
        <w:t xml:space="preserve"> </w:t>
      </w:r>
      <w:r w:rsidRPr="00AF596E">
        <w:rPr>
          <w:rFonts w:asciiTheme="minorHAnsi" w:eastAsiaTheme="minorHAnsi" w:hAnsiTheme="minorHAnsi" w:cstheme="minorHAnsi"/>
          <w:b w:val="0"/>
          <w:spacing w:val="0"/>
          <w:sz w:val="20"/>
          <w:szCs w:val="22"/>
        </w:rPr>
        <w:t>where I can utilize my strong customer service skills and ability to handle a fast-paced environment. With over three years of experience in the food service industry, I am eager to contribute to the success of the team and enhance the dining experience for guests.</w:t>
      </w:r>
    </w:p>
    <w:p w14:paraId="17213957" w14:textId="6A697949" w:rsidR="008C3192" w:rsidRPr="00E27044" w:rsidRDefault="008C3192" w:rsidP="008C3192">
      <w:pPr>
        <w:pStyle w:val="Heading1"/>
        <w:rPr>
          <w:rFonts w:asciiTheme="minorHAnsi" w:hAnsiTheme="minorHAnsi" w:cstheme="minorHAnsi"/>
        </w:rPr>
      </w:pPr>
      <w:r w:rsidRPr="00E27044">
        <w:rPr>
          <w:rFonts w:asciiTheme="minorHAnsi" w:hAnsiTheme="minorHAnsi" w:cstheme="minorHAnsi"/>
        </w:rPr>
        <w:t>Skills</w:t>
      </w:r>
    </w:p>
    <w:p w14:paraId="5186CC13" w14:textId="77777777" w:rsidR="00E27044" w:rsidRPr="00E27044" w:rsidRDefault="00E27044" w:rsidP="00E27044">
      <w:pPr>
        <w:rPr>
          <w:rFonts w:cstheme="minorHAnsi"/>
        </w:rPr>
      </w:pPr>
      <w:r w:rsidRPr="00E27044">
        <w:rPr>
          <w:rFonts w:cstheme="minorHAnsi"/>
          <w:b/>
          <w:bCs/>
        </w:rPr>
        <w:t>Communication Skills</w:t>
      </w:r>
      <w:r w:rsidRPr="00E27044">
        <w:rPr>
          <w:rFonts w:cstheme="minorHAnsi"/>
        </w:rPr>
        <w:t>: Clear and effective communication with team members and customers.</w:t>
      </w:r>
    </w:p>
    <w:p w14:paraId="3B4FD184" w14:textId="77777777" w:rsidR="00E27044" w:rsidRPr="00E27044" w:rsidRDefault="00E27044" w:rsidP="00E27044">
      <w:pPr>
        <w:rPr>
          <w:rFonts w:cstheme="minorHAnsi"/>
        </w:rPr>
      </w:pPr>
      <w:r w:rsidRPr="00E27044">
        <w:rPr>
          <w:rFonts w:cstheme="minorHAnsi"/>
          <w:b/>
          <w:bCs/>
        </w:rPr>
        <w:t>Customer Service</w:t>
      </w:r>
      <w:r w:rsidRPr="00E27044">
        <w:rPr>
          <w:rFonts w:cstheme="minorHAnsi"/>
        </w:rPr>
        <w:t>: Providing excellent service and fostering a positive shopping experience.</w:t>
      </w:r>
    </w:p>
    <w:p w14:paraId="00257BEA" w14:textId="77777777" w:rsidR="00E27044" w:rsidRPr="00E27044" w:rsidRDefault="00E27044" w:rsidP="00E27044">
      <w:pPr>
        <w:rPr>
          <w:rFonts w:cstheme="minorHAnsi"/>
        </w:rPr>
      </w:pPr>
      <w:r w:rsidRPr="00E27044">
        <w:rPr>
          <w:rFonts w:cstheme="minorHAnsi"/>
          <w:b/>
          <w:bCs/>
        </w:rPr>
        <w:t>Problem Solving</w:t>
      </w:r>
      <w:r w:rsidRPr="00E27044">
        <w:rPr>
          <w:rFonts w:cstheme="minorHAnsi"/>
        </w:rPr>
        <w:t>: Finding solutions to problems accurately and efficiently.</w:t>
      </w:r>
    </w:p>
    <w:p w14:paraId="390F7402" w14:textId="77777777" w:rsidR="00E27044" w:rsidRPr="00E27044" w:rsidRDefault="00E27044" w:rsidP="00E27044">
      <w:pPr>
        <w:rPr>
          <w:rFonts w:cstheme="minorHAnsi"/>
        </w:rPr>
      </w:pPr>
      <w:r w:rsidRPr="00E27044">
        <w:rPr>
          <w:rFonts w:cstheme="minorHAnsi"/>
          <w:b/>
          <w:bCs/>
        </w:rPr>
        <w:t>Teamwork</w:t>
      </w:r>
      <w:r w:rsidRPr="00E27044">
        <w:rPr>
          <w:rFonts w:cstheme="minorHAnsi"/>
        </w:rPr>
        <w:t>: Ability to work collaboratively with a diverse team.</w:t>
      </w:r>
    </w:p>
    <w:p w14:paraId="20E24CD1" w14:textId="77777777" w:rsidR="00E27044" w:rsidRPr="00E27044" w:rsidRDefault="00E27044" w:rsidP="00E27044">
      <w:pPr>
        <w:rPr>
          <w:rFonts w:cstheme="minorHAnsi"/>
        </w:rPr>
      </w:pPr>
      <w:r w:rsidRPr="00E27044">
        <w:rPr>
          <w:rFonts w:cstheme="minorHAnsi"/>
          <w:b/>
          <w:bCs/>
        </w:rPr>
        <w:t>Flexibility</w:t>
      </w:r>
      <w:r w:rsidRPr="00E27044">
        <w:rPr>
          <w:rFonts w:cstheme="minorHAnsi"/>
        </w:rPr>
        <w:t>: Availability to work varying shifts, including days, evenings, and weekends.</w:t>
      </w:r>
    </w:p>
    <w:p w14:paraId="24A9B8DB" w14:textId="77777777" w:rsidR="00E27044" w:rsidRPr="00E27044" w:rsidRDefault="00E27044" w:rsidP="00E27044">
      <w:pPr>
        <w:rPr>
          <w:rFonts w:cstheme="minorHAnsi"/>
        </w:rPr>
      </w:pPr>
      <w:r w:rsidRPr="00E27044">
        <w:rPr>
          <w:rFonts w:cstheme="minorHAnsi"/>
          <w:b/>
          <w:bCs/>
        </w:rPr>
        <w:t>Enthusiastic Attitude</w:t>
      </w:r>
      <w:r w:rsidRPr="00E27044">
        <w:rPr>
          <w:rFonts w:cstheme="minorHAnsi"/>
        </w:rPr>
        <w:t>: Excited to work with and help others.</w:t>
      </w:r>
    </w:p>
    <w:p w14:paraId="3707579E" w14:textId="77777777" w:rsidR="00F41BEE" w:rsidRPr="00E27044" w:rsidRDefault="00000000" w:rsidP="006E0605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1494989950"/>
          <w:placeholder>
            <w:docPart w:val="D9B2703891FA459C888E15089DB3D59D"/>
          </w:placeholder>
          <w:temporary/>
          <w:showingPlcHdr/>
          <w15:appearance w15:val="hidden"/>
        </w:sdtPr>
        <w:sdtContent>
          <w:r w:rsidR="00F41BEE" w:rsidRPr="00E27044">
            <w:rPr>
              <w:rFonts w:asciiTheme="minorHAnsi" w:hAnsiTheme="minorHAnsi" w:cstheme="minorHAnsi"/>
            </w:rPr>
            <w:t>Experience</w:t>
          </w:r>
        </w:sdtContent>
      </w:sdt>
    </w:p>
    <w:p w14:paraId="2FB929BB" w14:textId="77777777" w:rsidR="00003455" w:rsidRPr="00E27044" w:rsidRDefault="00003455" w:rsidP="00003455">
      <w:pPr>
        <w:spacing w:line="168" w:lineRule="auto"/>
        <w:rPr>
          <w:rFonts w:cstheme="minorHAnsi"/>
          <w:sz w:val="10"/>
          <w:szCs w:val="12"/>
        </w:rPr>
      </w:pPr>
      <w:r w:rsidRPr="00E27044">
        <w:rPr>
          <w:rFonts w:cstheme="minorHAnsi"/>
          <w:noProof/>
          <w:sz w:val="10"/>
          <w:szCs w:val="12"/>
        </w:rPr>
        <mc:AlternateContent>
          <mc:Choice Requires="wps">
            <w:drawing>
              <wp:inline distT="0" distB="0" distL="0" distR="0" wp14:anchorId="2146C5AF" wp14:editId="331A9BDF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2201C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1F1333E" w14:textId="0E06283D" w:rsidR="00F41BEE" w:rsidRDefault="00432916" w:rsidP="006E0605">
      <w:pPr>
        <w:pStyle w:val="Heading2"/>
        <w:rPr>
          <w:rFonts w:cstheme="minorHAnsi"/>
        </w:rPr>
      </w:pPr>
      <w:r w:rsidRPr="00E27044">
        <w:rPr>
          <w:rFonts w:cstheme="minorHAnsi"/>
        </w:rPr>
        <w:t>24/7 Happiness Café and Restaurants</w:t>
      </w:r>
      <w:r w:rsidR="00DC7F3B">
        <w:rPr>
          <w:rFonts w:cstheme="minorHAnsi"/>
        </w:rPr>
        <w:t xml:space="preserve"> Barista</w:t>
      </w:r>
      <w:r w:rsidR="00003455" w:rsidRPr="00E27044">
        <w:rPr>
          <w:rFonts w:cstheme="minorHAnsi"/>
        </w:rPr>
        <w:tab/>
      </w:r>
      <w:r w:rsidR="009A3C06" w:rsidRPr="00E27044">
        <w:rPr>
          <w:rFonts w:cstheme="minorHAnsi"/>
        </w:rPr>
        <w:t>JULY 2023 -OCT 2023</w:t>
      </w:r>
    </w:p>
    <w:p w14:paraId="5C702A82" w14:textId="4B4DC7DF" w:rsidR="00DC7F3B" w:rsidRPr="00DC7F3B" w:rsidRDefault="00DC7F3B" w:rsidP="00DC7F3B">
      <w:pPr>
        <w:pStyle w:val="Heading2"/>
        <w:numPr>
          <w:ilvl w:val="0"/>
          <w:numId w:val="31"/>
        </w:numPr>
        <w:rPr>
          <w:rFonts w:cstheme="minorHAnsi"/>
        </w:rPr>
      </w:pPr>
      <w:r w:rsidRPr="00DC7F3B">
        <w:rPr>
          <w:rFonts w:cstheme="minorHAnsi"/>
        </w:rPr>
        <w:t>Prepared and served a variety of beverages, including coffee, and smoothies.</w:t>
      </w:r>
    </w:p>
    <w:p w14:paraId="561BA527" w14:textId="77777777" w:rsidR="00DC7F3B" w:rsidRPr="00DC7F3B" w:rsidRDefault="00DC7F3B" w:rsidP="00DC7F3B">
      <w:pPr>
        <w:pStyle w:val="Heading2"/>
        <w:numPr>
          <w:ilvl w:val="0"/>
          <w:numId w:val="31"/>
        </w:numPr>
        <w:rPr>
          <w:rFonts w:cstheme="minorHAnsi"/>
        </w:rPr>
      </w:pPr>
      <w:r w:rsidRPr="00DC7F3B">
        <w:rPr>
          <w:rFonts w:cstheme="minorHAnsi"/>
        </w:rPr>
        <w:t>Maintained a clean and organized workspace.</w:t>
      </w:r>
    </w:p>
    <w:p w14:paraId="7D9BA088" w14:textId="77777777" w:rsidR="00DC7F3B" w:rsidRPr="00DC7F3B" w:rsidRDefault="00DC7F3B" w:rsidP="00DC7F3B">
      <w:pPr>
        <w:pStyle w:val="Heading2"/>
        <w:numPr>
          <w:ilvl w:val="0"/>
          <w:numId w:val="31"/>
        </w:numPr>
        <w:rPr>
          <w:rFonts w:cstheme="minorHAnsi"/>
        </w:rPr>
      </w:pPr>
      <w:r w:rsidRPr="00DC7F3B">
        <w:rPr>
          <w:rFonts w:cstheme="minorHAnsi"/>
        </w:rPr>
        <w:t>Provided excellent customer service, ensuring customer satisfaction.</w:t>
      </w:r>
    </w:p>
    <w:p w14:paraId="566A79AA" w14:textId="77777777" w:rsidR="00DC7F3B" w:rsidRPr="00DC7F3B" w:rsidRDefault="00DC7F3B" w:rsidP="00DC7F3B">
      <w:pPr>
        <w:pStyle w:val="Heading2"/>
        <w:numPr>
          <w:ilvl w:val="0"/>
          <w:numId w:val="31"/>
        </w:numPr>
        <w:rPr>
          <w:rFonts w:cstheme="minorHAnsi"/>
        </w:rPr>
      </w:pPr>
      <w:r w:rsidRPr="00DC7F3B">
        <w:rPr>
          <w:rFonts w:cstheme="minorHAnsi"/>
        </w:rPr>
        <w:t>Handled cash transactions and operated the POS system.</w:t>
      </w:r>
    </w:p>
    <w:p w14:paraId="4DCA5D20" w14:textId="77777777" w:rsidR="00DC7F3B" w:rsidRPr="00DC7F3B" w:rsidRDefault="00DC7F3B" w:rsidP="00DC7F3B">
      <w:pPr>
        <w:pStyle w:val="Heading2"/>
        <w:numPr>
          <w:ilvl w:val="0"/>
          <w:numId w:val="31"/>
        </w:numPr>
        <w:rPr>
          <w:rFonts w:cstheme="minorHAnsi"/>
        </w:rPr>
      </w:pPr>
      <w:r w:rsidRPr="00DC7F3B">
        <w:rPr>
          <w:rFonts w:cstheme="minorHAnsi"/>
        </w:rPr>
        <w:t>Assisted with inventory management and restocking supplies.</w:t>
      </w:r>
    </w:p>
    <w:p w14:paraId="67967A7D" w14:textId="77777777" w:rsidR="00DC7F3B" w:rsidRPr="00E27044" w:rsidRDefault="00DC7F3B" w:rsidP="00DC7F3B">
      <w:pPr>
        <w:pStyle w:val="Heading2"/>
        <w:rPr>
          <w:rFonts w:cstheme="minorHAnsi"/>
        </w:rPr>
      </w:pPr>
      <w:r w:rsidRPr="00E27044">
        <w:rPr>
          <w:rFonts w:cstheme="minorHAnsi"/>
        </w:rPr>
        <w:t>Bhatbhatini Super Market Cashier</w:t>
      </w:r>
      <w:r w:rsidRPr="00E27044">
        <w:rPr>
          <w:rFonts w:cstheme="minorHAnsi"/>
        </w:rPr>
        <w:tab/>
        <w:t>NOV 2023 - MAY 2024</w:t>
      </w:r>
    </w:p>
    <w:p w14:paraId="12E6000E" w14:textId="23CDC166" w:rsidR="00DC7F3B" w:rsidRPr="00E27044" w:rsidRDefault="00DC7F3B" w:rsidP="00DC7F3B">
      <w:pPr>
        <w:pStyle w:val="Heading2"/>
        <w:numPr>
          <w:ilvl w:val="0"/>
          <w:numId w:val="30"/>
        </w:numPr>
        <w:rPr>
          <w:rFonts w:cstheme="minorHAnsi"/>
        </w:rPr>
      </w:pPr>
      <w:r w:rsidRPr="00E27044">
        <w:rPr>
          <w:rFonts w:cstheme="minorHAnsi"/>
        </w:rPr>
        <w:t>Assisted customers with their purchases, providing excellent customer service.</w:t>
      </w:r>
    </w:p>
    <w:p w14:paraId="1C9CC91E" w14:textId="278127C5" w:rsidR="00DC7F3B" w:rsidRPr="00E27044" w:rsidRDefault="00DC7F3B" w:rsidP="00DC7F3B">
      <w:pPr>
        <w:pStyle w:val="Heading2"/>
        <w:numPr>
          <w:ilvl w:val="0"/>
          <w:numId w:val="30"/>
        </w:numPr>
        <w:rPr>
          <w:rFonts w:cstheme="minorHAnsi"/>
        </w:rPr>
      </w:pPr>
      <w:r w:rsidRPr="00E27044">
        <w:rPr>
          <w:rFonts w:cstheme="minorHAnsi"/>
        </w:rPr>
        <w:t>Maintained a clean, organized, and safe store environment.</w:t>
      </w:r>
    </w:p>
    <w:p w14:paraId="0362279E" w14:textId="6AD2A586" w:rsidR="00DC7F3B" w:rsidRPr="00DC7F3B" w:rsidRDefault="00DC7F3B" w:rsidP="00DC7F3B">
      <w:pPr>
        <w:pStyle w:val="Heading2"/>
        <w:numPr>
          <w:ilvl w:val="0"/>
          <w:numId w:val="30"/>
        </w:numPr>
        <w:rPr>
          <w:rFonts w:cstheme="minorHAnsi"/>
        </w:rPr>
      </w:pPr>
      <w:r w:rsidRPr="00E27044">
        <w:rPr>
          <w:rFonts w:cstheme="minorHAnsi"/>
        </w:rPr>
        <w:t>Supported cashier responsibilities, including handling transactions and managing the cash register.</w:t>
      </w:r>
    </w:p>
    <w:p w14:paraId="7D65C73C" w14:textId="77777777" w:rsidR="00F41BEE" w:rsidRPr="00E27044" w:rsidRDefault="00000000" w:rsidP="006E0605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1513793667"/>
          <w:placeholder>
            <w:docPart w:val="FEF6700E28E8409DA54E5E93324622F6"/>
          </w:placeholder>
          <w:temporary/>
          <w:showingPlcHdr/>
          <w15:appearance w15:val="hidden"/>
        </w:sdtPr>
        <w:sdtContent>
          <w:r w:rsidR="00F41BEE" w:rsidRPr="00E27044">
            <w:rPr>
              <w:rFonts w:asciiTheme="minorHAnsi" w:hAnsiTheme="minorHAnsi" w:cstheme="minorHAnsi"/>
            </w:rPr>
            <w:t>Education</w:t>
          </w:r>
        </w:sdtContent>
      </w:sdt>
    </w:p>
    <w:p w14:paraId="44995211" w14:textId="77777777" w:rsidR="00003455" w:rsidRPr="00E27044" w:rsidRDefault="00003455" w:rsidP="00003455">
      <w:pPr>
        <w:spacing w:line="168" w:lineRule="auto"/>
        <w:rPr>
          <w:rFonts w:cstheme="minorHAnsi"/>
          <w:sz w:val="10"/>
          <w:szCs w:val="12"/>
        </w:rPr>
      </w:pPr>
      <w:r w:rsidRPr="00E27044">
        <w:rPr>
          <w:rFonts w:cstheme="minorHAnsi"/>
          <w:noProof/>
          <w:sz w:val="10"/>
          <w:szCs w:val="12"/>
        </w:rPr>
        <mc:AlternateContent>
          <mc:Choice Requires="wps">
            <w:drawing>
              <wp:inline distT="0" distB="0" distL="0" distR="0" wp14:anchorId="1EDA96ED" wp14:editId="42DCBE91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20757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EE2706" w14:textId="585A0784" w:rsidR="00F41BEE" w:rsidRPr="00E27044" w:rsidRDefault="006F4D26" w:rsidP="00600C0F">
      <w:pPr>
        <w:pStyle w:val="Heading2"/>
        <w:jc w:val="both"/>
        <w:rPr>
          <w:rFonts w:cstheme="minorHAnsi"/>
        </w:rPr>
      </w:pPr>
      <w:r w:rsidRPr="00E27044">
        <w:rPr>
          <w:rFonts w:cstheme="minorHAnsi"/>
        </w:rPr>
        <w:t xml:space="preserve">Kathmandu Model Secondary </w:t>
      </w:r>
      <w:r w:rsidR="00E27044" w:rsidRPr="00E27044">
        <w:rPr>
          <w:rFonts w:cstheme="minorHAnsi"/>
        </w:rPr>
        <w:t xml:space="preserve">School           </w:t>
      </w:r>
      <w:r w:rsidR="00E27044" w:rsidRPr="00E27044">
        <w:rPr>
          <w:rFonts w:cstheme="minorHAnsi"/>
        </w:rPr>
        <w:tab/>
        <w:t xml:space="preserve">   </w:t>
      </w:r>
      <w:r w:rsidR="00E27044">
        <w:rPr>
          <w:rFonts w:cstheme="minorHAnsi"/>
        </w:rPr>
        <w:t>2021-</w:t>
      </w:r>
      <w:r w:rsidR="00E27044" w:rsidRPr="00E27044">
        <w:rPr>
          <w:rFonts w:cstheme="minorHAnsi"/>
        </w:rPr>
        <w:t xml:space="preserve"> 2023</w:t>
      </w:r>
    </w:p>
    <w:p w14:paraId="528F83D3" w14:textId="04097863" w:rsidR="00FD74F0" w:rsidRPr="00E27044" w:rsidRDefault="00F41BEE" w:rsidP="00FD74F0">
      <w:pPr>
        <w:rPr>
          <w:rFonts w:cstheme="minorHAnsi"/>
        </w:rPr>
      </w:pPr>
      <w:r w:rsidRPr="00E27044">
        <w:rPr>
          <w:rFonts w:cstheme="minorHAnsi"/>
        </w:rPr>
        <w:t xml:space="preserve">  </w:t>
      </w:r>
      <w:r w:rsidR="006F4D26" w:rsidRPr="00E27044">
        <w:rPr>
          <w:rFonts w:cstheme="minorHAnsi"/>
        </w:rPr>
        <w:t>Management (Computer Science)</w:t>
      </w:r>
    </w:p>
    <w:p w14:paraId="379E3D5D" w14:textId="00836F1C" w:rsidR="00E27044" w:rsidRPr="00E27044" w:rsidRDefault="00E27044" w:rsidP="00E27044">
      <w:pPr>
        <w:pStyle w:val="Heading2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Fanshawe College </w:t>
      </w:r>
      <w:r w:rsidRPr="00E27044">
        <w:rPr>
          <w:rFonts w:cstheme="minorHAnsi"/>
        </w:rPr>
        <w:t xml:space="preserve">          </w:t>
      </w:r>
      <w:r w:rsidRPr="00E27044">
        <w:rPr>
          <w:rFonts w:cstheme="minorHAnsi"/>
        </w:rPr>
        <w:tab/>
        <w:t xml:space="preserve">    202</w:t>
      </w:r>
      <w:r>
        <w:rPr>
          <w:rFonts w:cstheme="minorHAnsi"/>
        </w:rPr>
        <w:t>5-</w:t>
      </w:r>
    </w:p>
    <w:p w14:paraId="5CD29720" w14:textId="6F073F04" w:rsidR="00E27044" w:rsidRPr="00E27044" w:rsidRDefault="00E27044" w:rsidP="00E27044">
      <w:pPr>
        <w:pStyle w:val="ListBullet"/>
        <w:numPr>
          <w:ilvl w:val="0"/>
          <w:numId w:val="0"/>
        </w:numPr>
        <w:rPr>
          <w:rFonts w:cstheme="minorHAnsi"/>
        </w:rPr>
      </w:pPr>
      <w:r>
        <w:rPr>
          <w:rFonts w:cstheme="minorHAnsi"/>
        </w:rPr>
        <w:t>Business Finance</w:t>
      </w:r>
    </w:p>
    <w:sectPr w:rsidR="00E27044" w:rsidRPr="00E27044" w:rsidSect="00ED598E"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8B94B" w14:textId="77777777" w:rsidR="000944E8" w:rsidRDefault="000944E8">
      <w:pPr>
        <w:spacing w:after="0"/>
      </w:pPr>
      <w:r>
        <w:separator/>
      </w:r>
    </w:p>
  </w:endnote>
  <w:endnote w:type="continuationSeparator" w:id="0">
    <w:p w14:paraId="4557AA34" w14:textId="77777777" w:rsidR="000944E8" w:rsidRDefault="000944E8">
      <w:pPr>
        <w:spacing w:after="0"/>
      </w:pPr>
      <w:r>
        <w:continuationSeparator/>
      </w:r>
    </w:p>
  </w:endnote>
  <w:endnote w:type="continuationNotice" w:id="1">
    <w:p w14:paraId="7FD5E271" w14:textId="77777777" w:rsidR="000944E8" w:rsidRDefault="000944E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6EED3" w14:textId="77777777" w:rsidR="000944E8" w:rsidRDefault="000944E8">
      <w:pPr>
        <w:spacing w:after="0"/>
      </w:pPr>
      <w:r>
        <w:separator/>
      </w:r>
    </w:p>
  </w:footnote>
  <w:footnote w:type="continuationSeparator" w:id="0">
    <w:p w14:paraId="273212A1" w14:textId="77777777" w:rsidR="000944E8" w:rsidRDefault="000944E8">
      <w:pPr>
        <w:spacing w:after="0"/>
      </w:pPr>
      <w:r>
        <w:continuationSeparator/>
      </w:r>
    </w:p>
  </w:footnote>
  <w:footnote w:type="continuationNotice" w:id="1">
    <w:p w14:paraId="1E0815AB" w14:textId="77777777" w:rsidR="000944E8" w:rsidRDefault="000944E8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6407E1"/>
    <w:multiLevelType w:val="multilevel"/>
    <w:tmpl w:val="05B0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A164CE"/>
    <w:multiLevelType w:val="hybridMultilevel"/>
    <w:tmpl w:val="23BA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F5522"/>
    <w:multiLevelType w:val="multilevel"/>
    <w:tmpl w:val="7476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84DDD"/>
    <w:multiLevelType w:val="hybridMultilevel"/>
    <w:tmpl w:val="9F50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11B1D"/>
    <w:multiLevelType w:val="multilevel"/>
    <w:tmpl w:val="E036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D56A2E"/>
    <w:multiLevelType w:val="multilevel"/>
    <w:tmpl w:val="5A8C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F51EFC"/>
    <w:multiLevelType w:val="multilevel"/>
    <w:tmpl w:val="BB0C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407D89"/>
    <w:multiLevelType w:val="multilevel"/>
    <w:tmpl w:val="8C484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9" w15:restartNumberingAfterBreak="0">
    <w:nsid w:val="40732CA8"/>
    <w:multiLevelType w:val="multilevel"/>
    <w:tmpl w:val="C4A0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604529"/>
    <w:multiLevelType w:val="hybridMultilevel"/>
    <w:tmpl w:val="05222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2F46FB"/>
    <w:multiLevelType w:val="multilevel"/>
    <w:tmpl w:val="C362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F68FA"/>
    <w:multiLevelType w:val="multilevel"/>
    <w:tmpl w:val="280C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BE4C01"/>
    <w:multiLevelType w:val="multilevel"/>
    <w:tmpl w:val="FBF6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8"/>
  </w:num>
  <w:num w:numId="15" w16cid:durableId="94441604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21"/>
  </w:num>
  <w:num w:numId="20" w16cid:durableId="74473621">
    <w:abstractNumId w:val="15"/>
  </w:num>
  <w:num w:numId="21" w16cid:durableId="403529669">
    <w:abstractNumId w:val="24"/>
  </w:num>
  <w:num w:numId="22" w16cid:durableId="1403940548">
    <w:abstractNumId w:val="13"/>
  </w:num>
  <w:num w:numId="23" w16cid:durableId="1272124959">
    <w:abstractNumId w:val="20"/>
  </w:num>
  <w:num w:numId="24" w16cid:durableId="266695788">
    <w:abstractNumId w:val="12"/>
  </w:num>
  <w:num w:numId="25" w16cid:durableId="524830281">
    <w:abstractNumId w:val="10"/>
  </w:num>
  <w:num w:numId="26" w16cid:durableId="277566592">
    <w:abstractNumId w:val="16"/>
  </w:num>
  <w:num w:numId="27" w16cid:durableId="1239680199">
    <w:abstractNumId w:val="17"/>
  </w:num>
  <w:num w:numId="28" w16cid:durableId="1829595729">
    <w:abstractNumId w:val="22"/>
  </w:num>
  <w:num w:numId="29" w16cid:durableId="1918246949">
    <w:abstractNumId w:val="23"/>
  </w:num>
  <w:num w:numId="30" w16cid:durableId="533806821">
    <w:abstractNumId w:val="11"/>
  </w:num>
  <w:num w:numId="31" w16cid:durableId="929851980">
    <w:abstractNumId w:val="19"/>
  </w:num>
  <w:num w:numId="32" w16cid:durableId="6633555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26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944E8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A233C"/>
    <w:rsid w:val="001B2360"/>
    <w:rsid w:val="001D4B58"/>
    <w:rsid w:val="00200572"/>
    <w:rsid w:val="002559FC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336B"/>
    <w:rsid w:val="00357FD0"/>
    <w:rsid w:val="00360852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05961"/>
    <w:rsid w:val="0041562A"/>
    <w:rsid w:val="00420DE9"/>
    <w:rsid w:val="00432916"/>
    <w:rsid w:val="00433CD1"/>
    <w:rsid w:val="00445933"/>
    <w:rsid w:val="004476A1"/>
    <w:rsid w:val="004476B0"/>
    <w:rsid w:val="004A4BFA"/>
    <w:rsid w:val="004D433E"/>
    <w:rsid w:val="004E2ACE"/>
    <w:rsid w:val="004E47F6"/>
    <w:rsid w:val="004E52E9"/>
    <w:rsid w:val="004E6381"/>
    <w:rsid w:val="004F305A"/>
    <w:rsid w:val="004F5F41"/>
    <w:rsid w:val="004F7524"/>
    <w:rsid w:val="0050407B"/>
    <w:rsid w:val="00504FB9"/>
    <w:rsid w:val="005114E7"/>
    <w:rsid w:val="005338E9"/>
    <w:rsid w:val="00536083"/>
    <w:rsid w:val="00542008"/>
    <w:rsid w:val="005463C0"/>
    <w:rsid w:val="00582E2D"/>
    <w:rsid w:val="005950C7"/>
    <w:rsid w:val="005A1CE4"/>
    <w:rsid w:val="005A29F5"/>
    <w:rsid w:val="005A77FC"/>
    <w:rsid w:val="005A7D8A"/>
    <w:rsid w:val="005C119B"/>
    <w:rsid w:val="005C2BF4"/>
    <w:rsid w:val="005D49B2"/>
    <w:rsid w:val="005D5D10"/>
    <w:rsid w:val="005E5E55"/>
    <w:rsid w:val="005F04C0"/>
    <w:rsid w:val="00600C0F"/>
    <w:rsid w:val="00605599"/>
    <w:rsid w:val="00616068"/>
    <w:rsid w:val="00627B1A"/>
    <w:rsid w:val="00650FA9"/>
    <w:rsid w:val="006734FD"/>
    <w:rsid w:val="0067409B"/>
    <w:rsid w:val="00692F19"/>
    <w:rsid w:val="006953A2"/>
    <w:rsid w:val="006A3D6F"/>
    <w:rsid w:val="006B4315"/>
    <w:rsid w:val="006D236F"/>
    <w:rsid w:val="006D6E81"/>
    <w:rsid w:val="006E0605"/>
    <w:rsid w:val="006E401C"/>
    <w:rsid w:val="006F0EAE"/>
    <w:rsid w:val="006F2441"/>
    <w:rsid w:val="006F4D26"/>
    <w:rsid w:val="00711175"/>
    <w:rsid w:val="00712084"/>
    <w:rsid w:val="007148DA"/>
    <w:rsid w:val="007571DC"/>
    <w:rsid w:val="00774126"/>
    <w:rsid w:val="00775BB8"/>
    <w:rsid w:val="0077621B"/>
    <w:rsid w:val="00781236"/>
    <w:rsid w:val="007941C7"/>
    <w:rsid w:val="007963CE"/>
    <w:rsid w:val="007A7186"/>
    <w:rsid w:val="007D00B3"/>
    <w:rsid w:val="00824550"/>
    <w:rsid w:val="00836964"/>
    <w:rsid w:val="008406FF"/>
    <w:rsid w:val="0084136C"/>
    <w:rsid w:val="00855CA3"/>
    <w:rsid w:val="0086325C"/>
    <w:rsid w:val="00873549"/>
    <w:rsid w:val="00886378"/>
    <w:rsid w:val="00886E4A"/>
    <w:rsid w:val="008916B6"/>
    <w:rsid w:val="008A434F"/>
    <w:rsid w:val="008C3192"/>
    <w:rsid w:val="008D5413"/>
    <w:rsid w:val="008D5A41"/>
    <w:rsid w:val="008D6A27"/>
    <w:rsid w:val="008E038B"/>
    <w:rsid w:val="008E10EB"/>
    <w:rsid w:val="008E5671"/>
    <w:rsid w:val="00911A28"/>
    <w:rsid w:val="00912D4C"/>
    <w:rsid w:val="00924DC2"/>
    <w:rsid w:val="0093056E"/>
    <w:rsid w:val="0093754D"/>
    <w:rsid w:val="00950405"/>
    <w:rsid w:val="00950EA4"/>
    <w:rsid w:val="00952F98"/>
    <w:rsid w:val="0095553C"/>
    <w:rsid w:val="00956C3B"/>
    <w:rsid w:val="00971892"/>
    <w:rsid w:val="0097323F"/>
    <w:rsid w:val="009757B2"/>
    <w:rsid w:val="009763C8"/>
    <w:rsid w:val="00982EDE"/>
    <w:rsid w:val="009858B8"/>
    <w:rsid w:val="009A3C06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01329"/>
    <w:rsid w:val="00A249B7"/>
    <w:rsid w:val="00A36F7A"/>
    <w:rsid w:val="00A437AB"/>
    <w:rsid w:val="00A7066C"/>
    <w:rsid w:val="00A70EFD"/>
    <w:rsid w:val="00A8131A"/>
    <w:rsid w:val="00AA2091"/>
    <w:rsid w:val="00AB2C3D"/>
    <w:rsid w:val="00AD7B15"/>
    <w:rsid w:val="00AF3073"/>
    <w:rsid w:val="00AF596E"/>
    <w:rsid w:val="00B063E6"/>
    <w:rsid w:val="00B15C87"/>
    <w:rsid w:val="00B203B6"/>
    <w:rsid w:val="00B35070"/>
    <w:rsid w:val="00B430AF"/>
    <w:rsid w:val="00B5201C"/>
    <w:rsid w:val="00B5257D"/>
    <w:rsid w:val="00B55F86"/>
    <w:rsid w:val="00B604D8"/>
    <w:rsid w:val="00B610B1"/>
    <w:rsid w:val="00B769EE"/>
    <w:rsid w:val="00B8342B"/>
    <w:rsid w:val="00B86516"/>
    <w:rsid w:val="00BB273E"/>
    <w:rsid w:val="00BD735D"/>
    <w:rsid w:val="00C03729"/>
    <w:rsid w:val="00C04033"/>
    <w:rsid w:val="00C04222"/>
    <w:rsid w:val="00C30F46"/>
    <w:rsid w:val="00C444AC"/>
    <w:rsid w:val="00C44AA9"/>
    <w:rsid w:val="00C57E43"/>
    <w:rsid w:val="00C6464E"/>
    <w:rsid w:val="00C72B59"/>
    <w:rsid w:val="00C86F4F"/>
    <w:rsid w:val="00C904F1"/>
    <w:rsid w:val="00C912A1"/>
    <w:rsid w:val="00C9734F"/>
    <w:rsid w:val="00CC75DB"/>
    <w:rsid w:val="00D016ED"/>
    <w:rsid w:val="00D05F48"/>
    <w:rsid w:val="00D241A0"/>
    <w:rsid w:val="00D33143"/>
    <w:rsid w:val="00D37D67"/>
    <w:rsid w:val="00D4111F"/>
    <w:rsid w:val="00D45D3B"/>
    <w:rsid w:val="00D468C9"/>
    <w:rsid w:val="00D52131"/>
    <w:rsid w:val="00D56207"/>
    <w:rsid w:val="00D6278D"/>
    <w:rsid w:val="00D7441A"/>
    <w:rsid w:val="00D757F2"/>
    <w:rsid w:val="00D765AF"/>
    <w:rsid w:val="00D95183"/>
    <w:rsid w:val="00D97913"/>
    <w:rsid w:val="00DC7F3B"/>
    <w:rsid w:val="00DD4208"/>
    <w:rsid w:val="00DF3D23"/>
    <w:rsid w:val="00E01B82"/>
    <w:rsid w:val="00E23538"/>
    <w:rsid w:val="00E27044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  <w:rsid w:val="00FD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B33E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C0F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paragraph" w:customStyle="1" w:styleId="public-draftstyledefault-unorderedlistitem">
    <w:name w:val="public-draftstyledefault-unorderedlistitem"/>
    <w:basedOn w:val="Normal"/>
    <w:rsid w:val="001B236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css-omaws3">
    <w:name w:val="css-omaws3"/>
    <w:basedOn w:val="Normal"/>
    <w:rsid w:val="00FD74F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9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25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1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8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8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83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6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4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05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68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2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0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7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5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4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55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23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3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803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0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2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1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3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59336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5318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68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7996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7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093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57875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341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FD9F4ED95E1436C906A8A56848E4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60389-EA67-4071-B8FC-CE63F0444DC6}"/>
      </w:docPartPr>
      <w:docPartBody>
        <w:p w:rsidR="006443EB" w:rsidRDefault="00000000">
          <w:pPr>
            <w:pStyle w:val="7FD9F4ED95E1436C906A8A56848E48C0"/>
          </w:pPr>
          <w:r>
            <w:t>Objective</w:t>
          </w:r>
        </w:p>
      </w:docPartBody>
    </w:docPart>
    <w:docPart>
      <w:docPartPr>
        <w:name w:val="D9B2703891FA459C888E15089DB3D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38025-82D8-4FBC-AC6B-02614BB39CB8}"/>
      </w:docPartPr>
      <w:docPartBody>
        <w:p w:rsidR="006443EB" w:rsidRDefault="00000000">
          <w:pPr>
            <w:pStyle w:val="D9B2703891FA459C888E15089DB3D59D"/>
          </w:pPr>
          <w:r>
            <w:t>Experience</w:t>
          </w:r>
        </w:p>
      </w:docPartBody>
    </w:docPart>
    <w:docPart>
      <w:docPartPr>
        <w:name w:val="FEF6700E28E8409DA54E5E9332462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7A578-C582-4538-95E7-15EBCD3D4F01}"/>
      </w:docPartPr>
      <w:docPartBody>
        <w:p w:rsidR="006443EB" w:rsidRDefault="00000000">
          <w:pPr>
            <w:pStyle w:val="FEF6700E28E8409DA54E5E93324622F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6B"/>
    <w:rsid w:val="002559FC"/>
    <w:rsid w:val="00360852"/>
    <w:rsid w:val="004E6521"/>
    <w:rsid w:val="004F5F41"/>
    <w:rsid w:val="0050407B"/>
    <w:rsid w:val="00543F58"/>
    <w:rsid w:val="006443EB"/>
    <w:rsid w:val="006D6E81"/>
    <w:rsid w:val="0071375A"/>
    <w:rsid w:val="007872DB"/>
    <w:rsid w:val="008A0B6B"/>
    <w:rsid w:val="009D5B2F"/>
    <w:rsid w:val="00A33A4E"/>
    <w:rsid w:val="00AD7B15"/>
    <w:rsid w:val="00B55F86"/>
    <w:rsid w:val="00C912A1"/>
    <w:rsid w:val="00D45AA7"/>
    <w:rsid w:val="00E4603F"/>
    <w:rsid w:val="00FA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D9F4ED95E1436C906A8A56848E48C0">
    <w:name w:val="7FD9F4ED95E1436C906A8A56848E48C0"/>
  </w:style>
  <w:style w:type="paragraph" w:customStyle="1" w:styleId="D9B2703891FA459C888E15089DB3D59D">
    <w:name w:val="D9B2703891FA459C888E15089DB3D59D"/>
  </w:style>
  <w:style w:type="paragraph" w:customStyle="1" w:styleId="FEF6700E28E8409DA54E5E93324622F6">
    <w:name w:val="FEF6700E28E8409DA54E5E93324622F6"/>
  </w:style>
  <w:style w:type="character" w:styleId="PlaceholderText">
    <w:name w:val="Placeholder Text"/>
    <w:basedOn w:val="DefaultParagraphFont"/>
    <w:uiPriority w:val="99"/>
    <w:semiHidden/>
    <w:rsid w:val="00D45AA7"/>
    <w:rPr>
      <w:color w:val="124F1A" w:themeColor="accent3" w:themeShade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    Availability</vt:lpstr>
      <vt:lpstr>    Availability</vt:lpstr>
      <vt:lpstr>    Monday: 9:00 AM - after 5:00 PM | Tuesday: after 4:00 PM | Wednesday: after 3:00</vt:lpstr>
      <vt:lpstr>&lt;Objective&gt;</vt:lpstr>
      <vt:lpstr>Seeking a server position at Green Leaf Bistro where I can utilize my strong cus</vt:lpstr>
      <vt:lpstr>Skills</vt:lpstr>
      <vt:lpstr>&lt;Experience&gt;</vt:lpstr>
      <vt:lpstr>    24/7 Happiness Café and Restaurants Barista	JULY 2023 -OCT 2023</vt:lpstr>
      <vt:lpstr>    Prepared and served a variety of beverages, including coffee, and smoothies.</vt:lpstr>
      <vt:lpstr>    Maintained a clean and organized workspace.</vt:lpstr>
      <vt:lpstr>    Provided excellent customer service, ensuring customer satisfaction.</vt:lpstr>
      <vt:lpstr>    Handled cash transactions and operated the POS system.</vt:lpstr>
      <vt:lpstr>    Assisted with inventory management and restocking supplies.</vt:lpstr>
      <vt:lpstr>    Bhatbhatini Super Market Cashier	NOV 2023 - MAY 2024</vt:lpstr>
      <vt:lpstr>    Assisted customers with their purchases, providing excellent customer service.</vt:lpstr>
      <vt:lpstr>    Maintained a clean, organized, and safe store environment.</vt:lpstr>
      <vt:lpstr>    Supported cashier responsibilities, including handling transactions and managing</vt:lpstr>
      <vt:lpstr>&lt;Education&gt;</vt:lpstr>
      <vt:lpstr>    Kathmandu Model Secondary School           	   2021- 2023</vt:lpstr>
      <vt:lpstr>    Fanshawe College           	    2025-</vt:lpstr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2024-12-17T17:55:00Z</dcterms:created>
  <dcterms:modified xsi:type="dcterms:W3CDTF">2025-01-25T03:11:00Z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77085767-614a-48c3-a25c-a61c850c4231</vt:lpwstr>
  </property>
</Properties>
</file>